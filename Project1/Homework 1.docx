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2C357" w14:textId="77777777" w:rsidR="00ED4714" w:rsidRPr="00ED4714" w:rsidRDefault="00271415" w:rsidP="00ED4714">
      <w:pPr>
        <w:pStyle w:val="Heading1"/>
        <w:rPr>
          <w:lang w:eastAsia="zh-CN"/>
        </w:rPr>
      </w:pPr>
      <w:r>
        <w:t>H</w:t>
      </w:r>
      <w:r>
        <w:rPr>
          <w:rFonts w:hint="eastAsia"/>
          <w:lang w:eastAsia="zh-CN"/>
        </w:rPr>
        <w:t>omework 1 Report</w:t>
      </w:r>
      <w:r w:rsidR="00ED4714">
        <w:rPr>
          <w:lang w:eastAsia="zh-CN"/>
        </w:rPr>
        <w:t xml:space="preserve"> (Yunke Tian – 109929662)</w:t>
      </w:r>
      <w:bookmarkStart w:id="0" w:name="_GoBack"/>
      <w:bookmarkEnd w:id="0"/>
    </w:p>
    <w:p w14:paraId="2ACCC922" w14:textId="77777777" w:rsidR="00271415" w:rsidRDefault="00271415" w:rsidP="00271415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Problem 1</w:t>
      </w:r>
    </w:p>
    <w:p w14:paraId="0D4CDFBE" w14:textId="77777777" w:rsidR="00271415" w:rsidRDefault="00271415" w:rsidP="002714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What I did: </w:t>
      </w:r>
    </w:p>
    <w:p w14:paraId="59302CF3" w14:textId="77777777" w:rsidR="008A63A2" w:rsidRDefault="00271415" w:rsidP="00271415">
      <w:pPr>
        <w:rPr>
          <w:lang w:eastAsia="zh-CN"/>
        </w:rPr>
      </w:pPr>
      <w:r>
        <w:rPr>
          <w:rFonts w:hint="eastAsia"/>
          <w:lang w:eastAsia="zh-CN"/>
        </w:rPr>
        <w:t>I wrote a very simple android program (as I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m totally new to it), where I press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start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 and it starts to scan the connection </w:t>
      </w:r>
      <w:proofErr w:type="spellStart"/>
      <w:r>
        <w:rPr>
          <w:rFonts w:hint="eastAsia"/>
          <w:lang w:eastAsia="zh-CN"/>
        </w:rPr>
        <w:t>wifi</w:t>
      </w:r>
      <w:proofErr w:type="spellEnd"/>
      <w:r>
        <w:rPr>
          <w:rFonts w:hint="eastAsia"/>
          <w:lang w:eastAsia="zh-CN"/>
        </w:rPr>
        <w:t xml:space="preserve"> signal strength. I tested indoor with NLOS, and outdoor of LOS, with 1020 data each, and 3 seconds of scan interval. The data were written to .txt files in my android mobile, and I use </w:t>
      </w:r>
      <w:proofErr w:type="spellStart"/>
      <w:r>
        <w:rPr>
          <w:rFonts w:hint="eastAsia"/>
          <w:lang w:eastAsia="zh-CN"/>
        </w:rPr>
        <w:t>thirdparty</w:t>
      </w:r>
      <w:proofErr w:type="spellEnd"/>
      <w:r>
        <w:rPr>
          <w:rFonts w:hint="eastAsia"/>
          <w:lang w:eastAsia="zh-CN"/>
        </w:rPr>
        <w:t xml:space="preserve"> app to send it to my laptop for processing.</w:t>
      </w:r>
    </w:p>
    <w:p w14:paraId="28395792" w14:textId="77777777" w:rsidR="00271415" w:rsidRDefault="008A63A2" w:rsidP="0027141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ADA5567" wp14:editId="150B22B1">
            <wp:extent cx="1217039" cy="2164529"/>
            <wp:effectExtent l="0" t="0" r="2540" b="0"/>
            <wp:docPr id="3" name="Picture 3" descr="/Users/yunketian/Downloads/Screenshot_2016-09-21-23-2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unketian/Downloads/Screenshot_2016-09-21-23-22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77" cy="21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4818" w14:textId="77777777" w:rsidR="00271415" w:rsidRDefault="00271415" w:rsidP="00271415">
      <w:pPr>
        <w:rPr>
          <w:rFonts w:hint="eastAsia"/>
          <w:lang w:eastAsia="zh-CN"/>
        </w:rPr>
      </w:pPr>
    </w:p>
    <w:p w14:paraId="6F978234" w14:textId="77777777" w:rsidR="00271415" w:rsidRDefault="00271415" w:rsidP="002714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Result</w:t>
      </w:r>
      <w:r>
        <w:rPr>
          <w:lang w:eastAsia="zh-CN"/>
        </w:rPr>
        <w:t xml:space="preserve"> &amp; discussion</w:t>
      </w:r>
      <w:r>
        <w:rPr>
          <w:rFonts w:hint="eastAsia"/>
          <w:lang w:eastAsia="zh-CN"/>
        </w:rPr>
        <w:t>:</w:t>
      </w:r>
    </w:p>
    <w:p w14:paraId="226AFBA7" w14:textId="77777777" w:rsidR="00271415" w:rsidRDefault="00271415" w:rsidP="002714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Below are the indoor noise and outdoor noise histogram:</w:t>
      </w:r>
    </w:p>
    <w:p w14:paraId="7D450BC2" w14:textId="77777777" w:rsidR="00271415" w:rsidRDefault="00271415" w:rsidP="00271415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73EA4B5" wp14:editId="6941ADBC">
            <wp:extent cx="2909147" cy="2181860"/>
            <wp:effectExtent l="0" t="0" r="12065" b="2540"/>
            <wp:docPr id="1" name="Picture 1" descr="/Users/yunketian/Desktop/indoor_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nketian/Desktop/indoor_noi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27" cy="21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17B2FA6A" wp14:editId="483D6450">
            <wp:extent cx="2848185" cy="2136140"/>
            <wp:effectExtent l="0" t="0" r="0" b="0"/>
            <wp:docPr id="2" name="Picture 2" descr="/Users/yunketian/Desktop/outdoor_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nketian/Desktop/outdoor_noi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1" cy="2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065D" w14:textId="77777777" w:rsidR="00271415" w:rsidRDefault="00271415" w:rsidP="0027141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Indoor</w:t>
      </w:r>
      <w:r w:rsidR="00831E01">
        <w:rPr>
          <w:lang w:eastAsia="zh-CN"/>
        </w:rPr>
        <w:tab/>
      </w:r>
      <w:r w:rsidR="00831E01">
        <w:rPr>
          <w:lang w:eastAsia="zh-CN"/>
        </w:rPr>
        <w:tab/>
      </w:r>
      <w:r w:rsidR="00831E01">
        <w:rPr>
          <w:lang w:eastAsia="zh-CN"/>
        </w:rPr>
        <w:tab/>
      </w:r>
      <w:r w:rsidR="00831E01">
        <w:rPr>
          <w:lang w:eastAsia="zh-CN"/>
        </w:rPr>
        <w:tab/>
      </w:r>
      <w:r w:rsidR="00831E01">
        <w:rPr>
          <w:lang w:eastAsia="zh-CN"/>
        </w:rPr>
        <w:tab/>
      </w:r>
      <w:r w:rsidR="00831E01">
        <w:rPr>
          <w:lang w:eastAsia="zh-CN"/>
        </w:rPr>
        <w:tab/>
        <w:t>O</w:t>
      </w:r>
      <w:r>
        <w:rPr>
          <w:lang w:eastAsia="zh-CN"/>
        </w:rPr>
        <w:t>utdoor</w:t>
      </w:r>
    </w:p>
    <w:p w14:paraId="3FBE0569" w14:textId="77777777" w:rsidR="00271415" w:rsidRDefault="00271415" w:rsidP="00271415">
      <w:pPr>
        <w:rPr>
          <w:lang w:eastAsia="zh-CN"/>
        </w:rPr>
      </w:pPr>
      <w:r>
        <w:rPr>
          <w:lang w:eastAsia="zh-CN"/>
        </w:rPr>
        <w:t>From the figures, it’s obvious that indoor noise has larger variance, while outdoor noise is more centralized to 0 with smaller variance.</w:t>
      </w:r>
      <w:r w:rsidR="008A63A2">
        <w:rPr>
          <w:lang w:eastAsia="zh-CN"/>
        </w:rPr>
        <w:t xml:space="preserve"> This mainly results from the shadowing/fading source.</w:t>
      </w:r>
    </w:p>
    <w:p w14:paraId="77E26EFF" w14:textId="77777777" w:rsidR="008A63A2" w:rsidRDefault="008A63A2" w:rsidP="00271415">
      <w:pPr>
        <w:rPr>
          <w:lang w:eastAsia="zh-CN"/>
        </w:rPr>
      </w:pPr>
    </w:p>
    <w:p w14:paraId="44C93562" w14:textId="77777777" w:rsidR="008A63A2" w:rsidRDefault="008A63A2" w:rsidP="00271415">
      <w:pPr>
        <w:rPr>
          <w:lang w:eastAsia="zh-CN"/>
        </w:rPr>
      </w:pPr>
      <w:r>
        <w:rPr>
          <w:lang w:eastAsia="zh-CN"/>
        </w:rPr>
        <w:t>Source Code:</w:t>
      </w:r>
    </w:p>
    <w:p w14:paraId="7611B71B" w14:textId="77777777" w:rsidR="008A63A2" w:rsidRDefault="008A63A2" w:rsidP="00271415">
      <w:pPr>
        <w:rPr>
          <w:lang w:eastAsia="zh-CN"/>
        </w:rPr>
      </w:pPr>
      <w:r>
        <w:rPr>
          <w:lang w:eastAsia="zh-CN"/>
        </w:rPr>
        <w:t>Main files are in the “</w:t>
      </w:r>
      <w:proofErr w:type="spellStart"/>
      <w:r>
        <w:rPr>
          <w:lang w:eastAsia="zh-CN"/>
        </w:rPr>
        <w:t>android_code</w:t>
      </w:r>
      <w:proofErr w:type="spellEnd"/>
      <w:r>
        <w:rPr>
          <w:lang w:eastAsia="zh-CN"/>
        </w:rPr>
        <w:t>” directory.</w:t>
      </w:r>
    </w:p>
    <w:p w14:paraId="20AA8417" w14:textId="77777777" w:rsidR="008A63A2" w:rsidRDefault="008A63A2" w:rsidP="00271415">
      <w:pPr>
        <w:rPr>
          <w:lang w:eastAsia="zh-CN"/>
        </w:rPr>
      </w:pPr>
    </w:p>
    <w:p w14:paraId="489A34CE" w14:textId="77777777" w:rsidR="008A63A2" w:rsidRDefault="008A63A2" w:rsidP="008A63A2">
      <w:pPr>
        <w:pStyle w:val="Heading2"/>
        <w:rPr>
          <w:lang w:eastAsia="zh-CN"/>
        </w:rPr>
      </w:pPr>
      <w:r>
        <w:rPr>
          <w:lang w:eastAsia="zh-CN"/>
        </w:rPr>
        <w:t>Problem 2</w:t>
      </w:r>
    </w:p>
    <w:p w14:paraId="5EE8A37E" w14:textId="77777777" w:rsidR="008A63A2" w:rsidRDefault="008A63A2" w:rsidP="008A63A2">
      <w:r>
        <w:t>What I did:</w:t>
      </w:r>
    </w:p>
    <w:p w14:paraId="1DD4FEC1" w14:textId="77777777" w:rsidR="008A63A2" w:rsidRDefault="008A63A2" w:rsidP="008A63A2">
      <w:r>
        <w:t>Exactly according to the assignment instructions.</w:t>
      </w:r>
      <w:r w:rsidR="00831E01">
        <w:t xml:space="preserve"> All codes implemented in </w:t>
      </w:r>
      <w:proofErr w:type="spellStart"/>
      <w:r w:rsidR="00831E01">
        <w:t>MatLab</w:t>
      </w:r>
      <w:proofErr w:type="spellEnd"/>
      <w:r w:rsidR="00831E01">
        <w:t>.</w:t>
      </w:r>
    </w:p>
    <w:p w14:paraId="0F3DEDC2" w14:textId="77777777" w:rsidR="008A63A2" w:rsidRDefault="008A63A2" w:rsidP="008A63A2"/>
    <w:p w14:paraId="55D6F56E" w14:textId="77777777" w:rsidR="008A63A2" w:rsidRDefault="008A63A2" w:rsidP="008A63A2">
      <w:r>
        <w:t>Result &amp; discussion:</w:t>
      </w:r>
    </w:p>
    <w:p w14:paraId="32926184" w14:textId="77777777" w:rsidR="008A63A2" w:rsidRDefault="008A63A2" w:rsidP="008A63A2">
      <w:pPr>
        <w:pStyle w:val="ListParagraph"/>
        <w:numPr>
          <w:ilvl w:val="0"/>
          <w:numId w:val="5"/>
        </w:numPr>
      </w:pPr>
      <w:proofErr w:type="spellStart"/>
      <w:r>
        <w:t>Heatmap</w:t>
      </w:r>
      <w:proofErr w:type="spellEnd"/>
      <w:r>
        <w:t xml:space="preserve"> as follows:</w:t>
      </w:r>
    </w:p>
    <w:p w14:paraId="34B3D5A7" w14:textId="77777777" w:rsidR="008A63A2" w:rsidRDefault="008A63A2" w:rsidP="008A63A2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365DF601" wp14:editId="4DB34686">
            <wp:extent cx="3251835" cy="2440702"/>
            <wp:effectExtent l="0" t="0" r="0" b="0"/>
            <wp:docPr id="4" name="Picture 4" descr="/Users/yunketian/Desktop/heat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unketian/Desktop/heatm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08" cy="24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3331" w14:textId="77777777" w:rsidR="008A63A2" w:rsidRDefault="008A63A2" w:rsidP="008A63A2">
      <w:pPr>
        <w:pStyle w:val="ListParagraph"/>
        <w:numPr>
          <w:ilvl w:val="0"/>
          <w:numId w:val="5"/>
        </w:numPr>
      </w:pPr>
      <w:r>
        <w:t>The closer to the base station, the stronger the signal strength. It’s like a wave spreading out.</w:t>
      </w:r>
    </w:p>
    <w:p w14:paraId="2570E29A" w14:textId="77777777" w:rsidR="008A63A2" w:rsidRDefault="008A63A2" w:rsidP="008A63A2">
      <w:pPr>
        <w:pStyle w:val="ListParagraph"/>
        <w:numPr>
          <w:ilvl w:val="0"/>
          <w:numId w:val="5"/>
        </w:numPr>
      </w:pPr>
      <w:r>
        <w:t>RSSI – log(</w:t>
      </w:r>
      <w:proofErr w:type="spellStart"/>
      <w:r>
        <w:t>dist</w:t>
      </w:r>
      <w:proofErr w:type="spellEnd"/>
      <w:r>
        <w:t>) plot for 6 base stations (7838, 6232, 6233, 6231, 7837, 5338):</w:t>
      </w:r>
      <w:r w:rsidR="00831E01">
        <w:t xml:space="preserve"> (I used log10)</w:t>
      </w:r>
    </w:p>
    <w:p w14:paraId="76B1F4E6" w14:textId="77777777" w:rsidR="008A63A2" w:rsidRDefault="008A63A2" w:rsidP="008A63A2">
      <w:pPr>
        <w:pStyle w:val="ListParagraph"/>
      </w:pPr>
      <w:r>
        <w:rPr>
          <w:noProof/>
          <w:lang w:eastAsia="zh-CN"/>
        </w:rPr>
        <w:drawing>
          <wp:inline distT="0" distB="0" distL="0" distR="0" wp14:anchorId="1BB5C997" wp14:editId="28035E5A">
            <wp:extent cx="2451735" cy="1840178"/>
            <wp:effectExtent l="0" t="0" r="0" b="0"/>
            <wp:docPr id="5" name="Picture 5" descr="/Users/yunketian/Desktop/plot_7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unketian/Desktop/plot_78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23" cy="184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zh-CN"/>
        </w:rPr>
        <w:drawing>
          <wp:inline distT="0" distB="0" distL="0" distR="0" wp14:anchorId="24477AE3" wp14:editId="65422849">
            <wp:extent cx="2492919" cy="1871090"/>
            <wp:effectExtent l="0" t="0" r="0" b="8890"/>
            <wp:docPr id="6" name="Picture 6" descr="/Users/yunketian/Desktop/plot_6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unketian/Desktop/plot_62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86" cy="18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1C49" w14:textId="77777777" w:rsidR="00831E01" w:rsidRDefault="00831E01" w:rsidP="008A63A2">
      <w:pPr>
        <w:pStyle w:val="ListParagraph"/>
      </w:pPr>
      <w:r>
        <w:tab/>
      </w:r>
      <w:r>
        <w:tab/>
        <w:t xml:space="preserve">    7838</w:t>
      </w:r>
      <w:r>
        <w:tab/>
      </w:r>
      <w:r>
        <w:tab/>
      </w:r>
      <w:r>
        <w:tab/>
      </w:r>
      <w:r>
        <w:tab/>
      </w:r>
      <w:r>
        <w:tab/>
        <w:t xml:space="preserve">     6232</w:t>
      </w:r>
    </w:p>
    <w:p w14:paraId="2602D265" w14:textId="77777777" w:rsidR="00831E01" w:rsidRDefault="008A63A2" w:rsidP="00831E01">
      <w:pPr>
        <w:ind w:left="720"/>
      </w:pPr>
      <w:r>
        <w:rPr>
          <w:noProof/>
          <w:lang w:eastAsia="zh-CN"/>
        </w:rPr>
        <w:drawing>
          <wp:inline distT="0" distB="0" distL="0" distR="0" wp14:anchorId="7EEFB29D" wp14:editId="4CA42A7E">
            <wp:extent cx="2452045" cy="1840411"/>
            <wp:effectExtent l="0" t="0" r="12065" b="0"/>
            <wp:docPr id="7" name="Picture 7" descr="/Users/yunketian/Desktop/plot_6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unketian/Desktop/plot_623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48" cy="18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E01">
        <w:t xml:space="preserve">        </w:t>
      </w:r>
      <w:r w:rsidR="00831E01">
        <w:rPr>
          <w:noProof/>
          <w:lang w:eastAsia="zh-CN"/>
        </w:rPr>
        <w:drawing>
          <wp:inline distT="0" distB="0" distL="0" distR="0" wp14:anchorId="50FF0E8C" wp14:editId="63DDE47A">
            <wp:extent cx="2557092" cy="1919255"/>
            <wp:effectExtent l="0" t="0" r="8890" b="11430"/>
            <wp:docPr id="8" name="Picture 8" descr="/Users/yunketian/Desktop/plot_6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unketian/Desktop/plot_62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98" cy="19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372B" w14:textId="77777777" w:rsidR="00831E01" w:rsidRDefault="00831E01" w:rsidP="00831E01">
      <w:pPr>
        <w:ind w:left="720"/>
      </w:pPr>
      <w:r>
        <w:tab/>
      </w:r>
      <w:r>
        <w:tab/>
        <w:t xml:space="preserve">    6233</w:t>
      </w:r>
      <w:r>
        <w:tab/>
      </w:r>
      <w:r>
        <w:tab/>
      </w:r>
      <w:r>
        <w:tab/>
      </w:r>
      <w:r>
        <w:tab/>
      </w:r>
      <w:r>
        <w:tab/>
        <w:t xml:space="preserve">     6231</w:t>
      </w:r>
    </w:p>
    <w:p w14:paraId="34A75B97" w14:textId="77777777" w:rsidR="00271415" w:rsidRDefault="00831E01" w:rsidP="00831E01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 wp14:anchorId="5293116F" wp14:editId="6F10A57D">
            <wp:extent cx="2451735" cy="1840177"/>
            <wp:effectExtent l="0" t="0" r="0" b="0"/>
            <wp:docPr id="9" name="Picture 9" descr="/Users/yunketian/Desktop/plot_7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yunketian/Desktop/plot_78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55" cy="187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zh-CN"/>
        </w:rPr>
        <w:drawing>
          <wp:inline distT="0" distB="0" distL="0" distR="0" wp14:anchorId="6CA9A844" wp14:editId="43A91C48">
            <wp:extent cx="2570492" cy="1929311"/>
            <wp:effectExtent l="0" t="0" r="0" b="1270"/>
            <wp:docPr id="10" name="Picture 10" descr="/Users/yunketian/Desktop/plot_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yunketian/Desktop/plot_53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76" cy="19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8A12" w14:textId="77777777" w:rsidR="00831E01" w:rsidRDefault="00831E01" w:rsidP="00831E01">
      <w:pPr>
        <w:ind w:left="720"/>
      </w:pPr>
      <w:r>
        <w:tab/>
      </w:r>
      <w:r>
        <w:tab/>
        <w:t xml:space="preserve">    7837</w:t>
      </w:r>
      <w:r>
        <w:tab/>
      </w:r>
      <w:r>
        <w:tab/>
      </w:r>
      <w:r>
        <w:tab/>
      </w:r>
      <w:r>
        <w:tab/>
      </w:r>
      <w:r>
        <w:tab/>
        <w:t xml:space="preserve">         5338</w:t>
      </w:r>
    </w:p>
    <w:p w14:paraId="05CAA2B1" w14:textId="77777777" w:rsidR="00831E01" w:rsidRDefault="00831E01" w:rsidP="00831E01">
      <w:pPr>
        <w:ind w:firstLine="280"/>
      </w:pPr>
      <w:r>
        <w:t xml:space="preserve">d. </w:t>
      </w:r>
      <w:r>
        <w:tab/>
      </w:r>
      <w:r>
        <w:tab/>
      </w:r>
      <w:r>
        <w:tab/>
        <w:t>Path loss exponent              Shadowing variance</w:t>
      </w:r>
    </w:p>
    <w:p w14:paraId="49D02516" w14:textId="77777777" w:rsidR="00831E01" w:rsidRDefault="00831E01" w:rsidP="00831E01">
      <w:pPr>
        <w:ind w:firstLine="280"/>
      </w:pPr>
      <w:r>
        <w:tab/>
        <w:t xml:space="preserve">    7838</w:t>
      </w:r>
      <w:r>
        <w:tab/>
      </w:r>
      <w:r>
        <w:tab/>
        <w:t>-39.1</w:t>
      </w:r>
      <w:r>
        <w:tab/>
      </w:r>
      <w:r>
        <w:tab/>
      </w:r>
      <w:r>
        <w:tab/>
      </w:r>
      <w:r>
        <w:tab/>
        <w:t xml:space="preserve">        0.099</w:t>
      </w:r>
    </w:p>
    <w:p w14:paraId="512B8D17" w14:textId="77777777" w:rsidR="00831E01" w:rsidRDefault="00831E01" w:rsidP="00831E01">
      <w:pPr>
        <w:ind w:firstLine="280"/>
      </w:pPr>
      <w:r>
        <w:tab/>
        <w:t xml:space="preserve">    6232</w:t>
      </w:r>
      <w:r>
        <w:tab/>
      </w:r>
      <w:r>
        <w:tab/>
        <w:t>-9.8</w:t>
      </w:r>
      <w:r>
        <w:tab/>
      </w:r>
      <w:r>
        <w:tab/>
      </w:r>
      <w:r>
        <w:tab/>
      </w:r>
      <w:r>
        <w:tab/>
        <w:t xml:space="preserve">        0.026</w:t>
      </w:r>
    </w:p>
    <w:p w14:paraId="0ED08BDE" w14:textId="77777777" w:rsidR="00831E01" w:rsidRDefault="00831E01" w:rsidP="00831E01">
      <w:pPr>
        <w:ind w:firstLine="280"/>
      </w:pPr>
      <w:r>
        <w:tab/>
        <w:t xml:space="preserve">    6233</w:t>
      </w:r>
      <w:r>
        <w:tab/>
      </w:r>
      <w:r>
        <w:tab/>
        <w:t>-4.1</w:t>
      </w:r>
      <w:r>
        <w:tab/>
      </w:r>
      <w:r>
        <w:tab/>
      </w:r>
      <w:r>
        <w:tab/>
      </w:r>
      <w:r>
        <w:tab/>
        <w:t xml:space="preserve">        0.028</w:t>
      </w:r>
    </w:p>
    <w:p w14:paraId="71927553" w14:textId="77777777" w:rsidR="00831E01" w:rsidRDefault="00831E01" w:rsidP="00831E01">
      <w:pPr>
        <w:ind w:firstLine="280"/>
      </w:pPr>
      <w:r>
        <w:tab/>
        <w:t xml:space="preserve">    6231</w:t>
      </w:r>
      <w:r>
        <w:tab/>
      </w:r>
      <w:r>
        <w:tab/>
        <w:t>-7.2</w:t>
      </w:r>
      <w:r>
        <w:tab/>
      </w:r>
      <w:r>
        <w:tab/>
      </w:r>
      <w:r>
        <w:tab/>
      </w:r>
      <w:r>
        <w:tab/>
        <w:t xml:space="preserve">        0.041</w:t>
      </w:r>
    </w:p>
    <w:p w14:paraId="1AABDB67" w14:textId="77777777" w:rsidR="00831E01" w:rsidRDefault="00831E01" w:rsidP="00831E01">
      <w:pPr>
        <w:ind w:firstLine="280"/>
      </w:pPr>
      <w:r>
        <w:tab/>
        <w:t xml:space="preserve">    7838</w:t>
      </w:r>
      <w:r>
        <w:tab/>
      </w:r>
      <w:r>
        <w:tab/>
        <w:t>-31.8</w:t>
      </w:r>
      <w:r>
        <w:tab/>
      </w:r>
      <w:r>
        <w:tab/>
      </w:r>
      <w:r>
        <w:tab/>
      </w:r>
      <w:r>
        <w:tab/>
        <w:t xml:space="preserve">        0.091</w:t>
      </w:r>
    </w:p>
    <w:p w14:paraId="4E0CC7C6" w14:textId="77777777" w:rsidR="00831E01" w:rsidRDefault="00831E01" w:rsidP="00831E01">
      <w:pPr>
        <w:ind w:firstLine="280"/>
      </w:pPr>
      <w:r>
        <w:tab/>
        <w:t xml:space="preserve">    5338</w:t>
      </w:r>
      <w:r>
        <w:tab/>
      </w:r>
      <w:r>
        <w:tab/>
        <w:t>-27.3</w:t>
      </w:r>
      <w:r>
        <w:tab/>
      </w:r>
      <w:r>
        <w:tab/>
      </w:r>
      <w:r>
        <w:tab/>
      </w:r>
      <w:r>
        <w:tab/>
        <w:t xml:space="preserve">        0.048</w:t>
      </w:r>
    </w:p>
    <w:p w14:paraId="5B58CA19" w14:textId="77777777" w:rsidR="00ED4714" w:rsidRDefault="00ED4714" w:rsidP="00ED4714"/>
    <w:p w14:paraId="784E12BF" w14:textId="77777777" w:rsidR="00ED4714" w:rsidRDefault="00ED4714" w:rsidP="00ED4714">
      <w:r>
        <w:t>Source Code:</w:t>
      </w:r>
    </w:p>
    <w:p w14:paraId="66321847" w14:textId="77777777" w:rsidR="00ED4714" w:rsidRPr="00271415" w:rsidRDefault="00ED4714" w:rsidP="00ED4714">
      <w:r>
        <w:t>Codes for problem 1 and problem 2 are in corresponding folders in “</w:t>
      </w:r>
      <w:proofErr w:type="spellStart"/>
      <w:r>
        <w:t>matlab_code</w:t>
      </w:r>
      <w:proofErr w:type="spellEnd"/>
      <w:r>
        <w:t xml:space="preserve">” directory. For problem 1, </w:t>
      </w:r>
      <w:r>
        <w:t>run ‘</w:t>
      </w:r>
      <w:proofErr w:type="spellStart"/>
      <w:r>
        <w:t>prob_main.</w:t>
      </w:r>
      <w:r>
        <w:t>m</w:t>
      </w:r>
      <w:proofErr w:type="spellEnd"/>
      <w:r>
        <w:t xml:space="preserve">; for problem 2, </w:t>
      </w:r>
      <w:r>
        <w:t>run ‘</w:t>
      </w:r>
      <w:proofErr w:type="spellStart"/>
      <w:r>
        <w:t>htMap.m</w:t>
      </w:r>
      <w:proofErr w:type="spellEnd"/>
      <w:r>
        <w:t>’ and ‘</w:t>
      </w:r>
      <w:proofErr w:type="spellStart"/>
      <w:r>
        <w:t>scatterPlot.m</w:t>
      </w:r>
      <w:proofErr w:type="spellEnd"/>
      <w:r>
        <w:t>’</w:t>
      </w:r>
      <w:r>
        <w:t>.</w:t>
      </w:r>
    </w:p>
    <w:sectPr w:rsidR="00ED4714" w:rsidRPr="00271415">
      <w:footerReference w:type="default" r:id="rId1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F35B8" w14:textId="77777777" w:rsidR="005430E1" w:rsidRDefault="005430E1">
      <w:r>
        <w:separator/>
      </w:r>
    </w:p>
    <w:p w14:paraId="048C7B43" w14:textId="77777777" w:rsidR="005430E1" w:rsidRDefault="005430E1"/>
  </w:endnote>
  <w:endnote w:type="continuationSeparator" w:id="0">
    <w:p w14:paraId="6169DA2C" w14:textId="77777777" w:rsidR="005430E1" w:rsidRDefault="005430E1">
      <w:r>
        <w:continuationSeparator/>
      </w:r>
    </w:p>
    <w:p w14:paraId="34E3AEC4" w14:textId="77777777" w:rsidR="005430E1" w:rsidRDefault="00543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2AA4A" w14:textId="77777777" w:rsidR="00FC03B1" w:rsidRDefault="005430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7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7431C" w14:textId="77777777" w:rsidR="005430E1" w:rsidRDefault="005430E1">
      <w:r>
        <w:separator/>
      </w:r>
    </w:p>
    <w:p w14:paraId="3F268CDC" w14:textId="77777777" w:rsidR="005430E1" w:rsidRDefault="005430E1"/>
  </w:footnote>
  <w:footnote w:type="continuationSeparator" w:id="0">
    <w:p w14:paraId="44EDF51A" w14:textId="77777777" w:rsidR="005430E1" w:rsidRDefault="005430E1">
      <w:r>
        <w:continuationSeparator/>
      </w:r>
    </w:p>
    <w:p w14:paraId="77E0B0D9" w14:textId="77777777" w:rsidR="005430E1" w:rsidRDefault="005430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D060CF"/>
    <w:multiLevelType w:val="hybridMultilevel"/>
    <w:tmpl w:val="499AE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15"/>
    <w:rsid w:val="00271415"/>
    <w:rsid w:val="005430E1"/>
    <w:rsid w:val="00831E01"/>
    <w:rsid w:val="008A63A2"/>
    <w:rsid w:val="00ED4714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3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A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18"/>
    <w:rsid w:val="00B4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54FC93D587D34788EE7879BD61EBEA">
    <w:name w:val="BF54FC93D587D34788EE7879BD61EBE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15B027C600689498C0B77301351DB8A">
    <w:name w:val="815B027C600689498C0B77301351D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30</TotalTime>
  <Pages>4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Yunke Tian</dc:creator>
  <cp:keywords/>
  <dc:description/>
  <cp:lastModifiedBy>Yunke Tian</cp:lastModifiedBy>
  <cp:revision>1</cp:revision>
  <dcterms:created xsi:type="dcterms:W3CDTF">2016-09-22T03:09:00Z</dcterms:created>
  <dcterms:modified xsi:type="dcterms:W3CDTF">2016-09-22T03:46:00Z</dcterms:modified>
</cp:coreProperties>
</file>